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84A4" w14:textId="0D85C37C" w:rsidR="00D90F48" w:rsidRPr="008E0B70" w:rsidRDefault="00D90F48" w:rsidP="00D90F48">
      <w:pPr>
        <w:autoSpaceDE w:val="0"/>
        <w:autoSpaceDN w:val="0"/>
        <w:adjustRightInd w:val="0"/>
        <w:jc w:val="center"/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u w:val="single"/>
        </w:rPr>
        <w:t xml:space="preserve">Participation au </w:t>
      </w:r>
      <w:r>
        <w:rPr>
          <w:rFonts w:ascii="Trebuchet MS" w:hAnsi="Trebuchet MS"/>
          <w:b/>
          <w:u w:val="single"/>
        </w:rPr>
        <w:t>démonstrateur</w:t>
      </w:r>
      <w:r>
        <w:rPr>
          <w:rFonts w:ascii="Trebuchet MS" w:hAnsi="Trebuchet MS"/>
          <w:b/>
          <w:u w:val="single"/>
        </w:rPr>
        <w:t xml:space="preserve"> de Green Fablab </w:t>
      </w:r>
    </w:p>
    <w:p w14:paraId="09BDAAE2" w14:textId="15B5A78D" w:rsidR="00791F7B" w:rsidRDefault="00791F7B" w:rsidP="00791F7B">
      <w:pPr>
        <w:rPr>
          <w:b/>
          <w:sz w:val="28"/>
          <w:szCs w:val="28"/>
        </w:rPr>
      </w:pPr>
    </w:p>
    <w:p w14:paraId="4C514544" w14:textId="77777777" w:rsidR="00791F7B" w:rsidRDefault="00791F7B" w:rsidP="00791F7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Atelier du 26 Avril 2022 au Lorraine </w:t>
      </w:r>
      <w:proofErr w:type="spellStart"/>
      <w:r>
        <w:rPr>
          <w:b/>
          <w:color w:val="000000"/>
        </w:rPr>
        <w:t>Fab</w:t>
      </w:r>
      <w:proofErr w:type="spellEnd"/>
      <w:r>
        <w:rPr>
          <w:b/>
          <w:color w:val="000000"/>
        </w:rPr>
        <w:t xml:space="preserve"> Living </w:t>
      </w:r>
      <w:proofErr w:type="spellStart"/>
      <w:r>
        <w:rPr>
          <w:b/>
          <w:color w:val="000000"/>
        </w:rPr>
        <w:t>Lab</w:t>
      </w:r>
      <w:proofErr w:type="spellEnd"/>
      <w:r>
        <w:rPr>
          <w:b/>
          <w:color w:val="000000"/>
        </w:rPr>
        <w:t xml:space="preserve"> – Green Fablab / Octroi </w:t>
      </w:r>
    </w:p>
    <w:p w14:paraId="45466EF6" w14:textId="77777777" w:rsidR="00791F7B" w:rsidRDefault="00791F7B" w:rsidP="00791F7B">
      <w:pPr>
        <w:rPr>
          <w:b/>
        </w:rPr>
      </w:pPr>
    </w:p>
    <w:p w14:paraId="3A1BA6C3" w14:textId="77777777" w:rsidR="00791F7B" w:rsidRDefault="00791F7B" w:rsidP="00791F7B">
      <w:pPr>
        <w:rPr>
          <w:b/>
        </w:rPr>
      </w:pPr>
      <w:r>
        <w:rPr>
          <w:b/>
        </w:rPr>
        <w:t xml:space="preserve">Quel était ton sentiment en arrivant au LF2L ? </w:t>
      </w:r>
    </w:p>
    <w:p w14:paraId="51D9670C" w14:textId="77777777" w:rsidR="00791F7B" w:rsidRDefault="00791F7B" w:rsidP="00791F7B"/>
    <w:p w14:paraId="1C5319E5" w14:textId="77777777" w:rsidR="00791F7B" w:rsidRDefault="00791F7B" w:rsidP="00791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Heureux </w:t>
      </w:r>
    </w:p>
    <w:p w14:paraId="3B151433" w14:textId="77777777" w:rsidR="00791F7B" w:rsidRDefault="00791F7B" w:rsidP="00791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Content</w:t>
      </w:r>
    </w:p>
    <w:p w14:paraId="32B4B03C" w14:textId="77777777" w:rsidR="00791F7B" w:rsidRDefault="00791F7B" w:rsidP="00791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Curieux</w:t>
      </w:r>
    </w:p>
    <w:p w14:paraId="58D9C11E" w14:textId="77777777" w:rsidR="00791F7B" w:rsidRDefault="00791F7B" w:rsidP="00791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Stressé(e)</w:t>
      </w:r>
    </w:p>
    <w:p w14:paraId="34D27524" w14:textId="77777777" w:rsidR="00791F7B" w:rsidRDefault="00791F7B" w:rsidP="00791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Triste </w:t>
      </w:r>
    </w:p>
    <w:p w14:paraId="08E4A65F" w14:textId="77777777" w:rsidR="00791F7B" w:rsidRDefault="00791F7B" w:rsidP="00791F7B">
      <w:pPr>
        <w:rPr>
          <w:b/>
        </w:rPr>
      </w:pPr>
    </w:p>
    <w:p w14:paraId="46CF3825" w14:textId="77777777" w:rsidR="00791F7B" w:rsidRDefault="00791F7B" w:rsidP="00791F7B">
      <w:pPr>
        <w:rPr>
          <w:b/>
        </w:rPr>
      </w:pPr>
      <w:r>
        <w:rPr>
          <w:b/>
        </w:rPr>
        <w:t xml:space="preserve">As-tu apprécié ce moment passé avec nous ? </w:t>
      </w:r>
    </w:p>
    <w:p w14:paraId="16A9AEAC" w14:textId="77777777" w:rsidR="00791F7B" w:rsidRDefault="00791F7B" w:rsidP="00791F7B"/>
    <w:p w14:paraId="069EBE0D" w14:textId="77777777" w:rsidR="00791F7B" w:rsidRDefault="00791F7B" w:rsidP="00791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Oui c’était top, j’ai découvert pleins de choses et les animateurs étaient sympas </w:t>
      </w:r>
    </w:p>
    <w:p w14:paraId="12EDA9BB" w14:textId="46D200BF" w:rsidR="00791F7B" w:rsidRDefault="00791F7B" w:rsidP="00791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C’était bien mais un peu trop </w:t>
      </w:r>
      <w:proofErr w:type="gramStart"/>
      <w:r>
        <w:rPr>
          <w:color w:val="000000"/>
        </w:rPr>
        <w:t xml:space="preserve">court </w:t>
      </w:r>
      <w:r w:rsidR="008B02FC">
        <w:rPr>
          <w:color w:val="000000"/>
        </w:rPr>
        <w:t xml:space="preserve"> </w:t>
      </w:r>
      <w:r>
        <w:rPr>
          <w:color w:val="000000"/>
        </w:rPr>
        <w:t>quand</w:t>
      </w:r>
      <w:proofErr w:type="gramEnd"/>
      <w:r>
        <w:rPr>
          <w:color w:val="000000"/>
        </w:rPr>
        <w:t xml:space="preserve"> même </w:t>
      </w:r>
    </w:p>
    <w:p w14:paraId="42951678" w14:textId="77777777" w:rsidR="00791F7B" w:rsidRDefault="00791F7B" w:rsidP="00791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Bof, je me suis un peu ennuyé(e), j’aurai préféré faire de la grammaire </w:t>
      </w:r>
    </w:p>
    <w:p w14:paraId="6C8BC186" w14:textId="77777777" w:rsidR="00791F7B" w:rsidRDefault="00791F7B" w:rsidP="00791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Les </w:t>
      </w:r>
      <w:proofErr w:type="spellStart"/>
      <w:r>
        <w:rPr>
          <w:color w:val="000000"/>
        </w:rPr>
        <w:t>Fab-Lab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c’est </w:t>
      </w:r>
      <w:r>
        <w:t>pas</w:t>
      </w:r>
      <w:proofErr w:type="gramEnd"/>
      <w:r>
        <w:t xml:space="preserve"> terrible</w:t>
      </w:r>
      <w:r>
        <w:rPr>
          <w:color w:val="000000"/>
        </w:rPr>
        <w:t xml:space="preserve"> et la réalité virtuelle je n’aime pas ça </w:t>
      </w:r>
    </w:p>
    <w:p w14:paraId="488C19E8" w14:textId="77777777" w:rsidR="00791F7B" w:rsidRDefault="00791F7B" w:rsidP="00791F7B"/>
    <w:p w14:paraId="41CAA63C" w14:textId="77777777" w:rsidR="00791F7B" w:rsidRDefault="00791F7B" w:rsidP="00791F7B">
      <w:pPr>
        <w:pBdr>
          <w:bottom w:val="single" w:sz="12" w:space="1" w:color="000000"/>
        </w:pBdr>
        <w:rPr>
          <w:b/>
        </w:rPr>
      </w:pPr>
      <w:r>
        <w:rPr>
          <w:b/>
        </w:rPr>
        <w:t>Si quelque chose t’a particulièrement plu, ou au contraire, que tu n’as pas apprécié, n’hésite pas à nous en dire plus ;</w:t>
      </w:r>
    </w:p>
    <w:p w14:paraId="1658142E" w14:textId="77777777" w:rsidR="00791F7B" w:rsidRDefault="00791F7B" w:rsidP="00791F7B">
      <w:pPr>
        <w:pBdr>
          <w:bottom w:val="single" w:sz="12" w:space="1" w:color="000000"/>
        </w:pBdr>
      </w:pPr>
      <w:r>
        <w:t>_______________________________________________________________________________________________________________________________________________________________________________________</w:t>
      </w:r>
    </w:p>
    <w:p w14:paraId="4C0AEE05" w14:textId="77777777" w:rsidR="00791F7B" w:rsidRDefault="00791F7B" w:rsidP="00791F7B">
      <w:pPr>
        <w:pBdr>
          <w:bottom w:val="single" w:sz="12" w:space="1" w:color="000000"/>
        </w:pBdr>
      </w:pPr>
    </w:p>
    <w:p w14:paraId="5A5A1054" w14:textId="77777777" w:rsidR="00791F7B" w:rsidRDefault="00791F7B" w:rsidP="00791F7B"/>
    <w:p w14:paraId="4C31508A" w14:textId="77777777" w:rsidR="00791F7B" w:rsidRDefault="00636690" w:rsidP="00791F7B">
      <w:sdt>
        <w:sdtPr>
          <w:tag w:val="goog_rdk_0"/>
          <w:id w:val="-2012519425"/>
        </w:sdtPr>
        <w:sdtEndPr/>
        <w:sdtContent/>
      </w:sdt>
    </w:p>
    <w:p w14:paraId="1AEB98CC" w14:textId="77777777" w:rsidR="00791F7B" w:rsidRDefault="00791F7B" w:rsidP="00791F7B">
      <w:pPr>
        <w:rPr>
          <w:b/>
        </w:rPr>
      </w:pPr>
      <w:r>
        <w:rPr>
          <w:b/>
        </w:rPr>
        <w:t xml:space="preserve">Cette journée à telle modifiée ta perception, l’idée que tu te faisais des tiers-lieux ? </w:t>
      </w:r>
    </w:p>
    <w:p w14:paraId="5B519BB4" w14:textId="77777777" w:rsidR="00791F7B" w:rsidRDefault="00791F7B" w:rsidP="00791F7B">
      <w:pPr>
        <w:pBdr>
          <w:bottom w:val="single" w:sz="12" w:space="1" w:color="000000"/>
        </w:pBdr>
      </w:pPr>
      <w:r>
        <w:t>_______________________________________________________________________________________________________________________________________________________________________________________</w:t>
      </w:r>
    </w:p>
    <w:p w14:paraId="64CF412C" w14:textId="77777777" w:rsidR="00791F7B" w:rsidRDefault="00791F7B" w:rsidP="00791F7B">
      <w:pPr>
        <w:pBdr>
          <w:bottom w:val="single" w:sz="12" w:space="1" w:color="000000"/>
        </w:pBdr>
      </w:pPr>
    </w:p>
    <w:p w14:paraId="7E042DB1" w14:textId="77777777" w:rsidR="00791F7B" w:rsidRDefault="00791F7B" w:rsidP="00791F7B"/>
    <w:p w14:paraId="0159D10C" w14:textId="77777777" w:rsidR="00791F7B" w:rsidRDefault="00791F7B" w:rsidP="00791F7B"/>
    <w:p w14:paraId="6DB562A4" w14:textId="77777777" w:rsidR="00791F7B" w:rsidRDefault="00791F7B" w:rsidP="00791F7B">
      <w:pPr>
        <w:rPr>
          <w:b/>
        </w:rPr>
      </w:pPr>
      <w:r>
        <w:rPr>
          <w:b/>
        </w:rPr>
        <w:t xml:space="preserve">Avec tes mots, peux-tu nous raconter ce qu’est un tiers-lieu ?  </w:t>
      </w:r>
    </w:p>
    <w:p w14:paraId="62963100" w14:textId="77777777" w:rsidR="00791F7B" w:rsidRDefault="00791F7B" w:rsidP="00791F7B">
      <w:pPr>
        <w:pBdr>
          <w:bottom w:val="single" w:sz="12" w:space="1" w:color="000000"/>
        </w:pBdr>
      </w:pPr>
      <w:r>
        <w:t>_______________________________________________________________________________________________________________________________________________________________________________________</w:t>
      </w:r>
    </w:p>
    <w:p w14:paraId="36E2C94F" w14:textId="77777777" w:rsidR="00791F7B" w:rsidRDefault="00791F7B" w:rsidP="00791F7B">
      <w:pPr>
        <w:pBdr>
          <w:bottom w:val="single" w:sz="12" w:space="1" w:color="000000"/>
        </w:pBdr>
      </w:pPr>
    </w:p>
    <w:p w14:paraId="35519C4A" w14:textId="77777777" w:rsidR="00791F7B" w:rsidRDefault="00791F7B" w:rsidP="00791F7B"/>
    <w:p w14:paraId="16E58C64" w14:textId="77777777" w:rsidR="00791F7B" w:rsidRDefault="00791F7B" w:rsidP="00791F7B"/>
    <w:p w14:paraId="7F479312" w14:textId="77777777" w:rsidR="00791F7B" w:rsidRDefault="00791F7B" w:rsidP="00791F7B">
      <w:pPr>
        <w:rPr>
          <w:b/>
        </w:rPr>
      </w:pPr>
      <w:r>
        <w:rPr>
          <w:b/>
        </w:rPr>
        <w:lastRenderedPageBreak/>
        <w:t xml:space="preserve">Cette journée </w:t>
      </w:r>
      <w:proofErr w:type="spellStart"/>
      <w:r>
        <w:rPr>
          <w:b/>
        </w:rPr>
        <w:t>à</w:t>
      </w:r>
      <w:proofErr w:type="spellEnd"/>
      <w:r>
        <w:rPr>
          <w:b/>
        </w:rPr>
        <w:t xml:space="preserve">-t-elle modifiée ta perception du travail ? Des études supérieures ? Des métiers de l’ingénierie ? </w:t>
      </w:r>
    </w:p>
    <w:p w14:paraId="77E202F6" w14:textId="77777777" w:rsidR="00791F7B" w:rsidRDefault="00791F7B" w:rsidP="00791F7B">
      <w:pPr>
        <w:pBdr>
          <w:bottom w:val="single" w:sz="12" w:space="1" w:color="000000"/>
        </w:pBdr>
      </w:pPr>
      <w:r>
        <w:t>_______________________________________________________________________________________________________________________________________________________________________________________</w:t>
      </w:r>
    </w:p>
    <w:p w14:paraId="34988716" w14:textId="77777777" w:rsidR="00791F7B" w:rsidRDefault="00791F7B" w:rsidP="00791F7B">
      <w:pPr>
        <w:pBdr>
          <w:bottom w:val="single" w:sz="12" w:space="1" w:color="000000"/>
        </w:pBdr>
      </w:pPr>
    </w:p>
    <w:p w14:paraId="5A832A3C" w14:textId="77777777" w:rsidR="00791F7B" w:rsidRDefault="00791F7B" w:rsidP="00791F7B"/>
    <w:p w14:paraId="74F8386E" w14:textId="77777777" w:rsidR="00791F7B" w:rsidRDefault="00636690" w:rsidP="00791F7B">
      <w:pPr>
        <w:rPr>
          <w:b/>
        </w:rPr>
      </w:pPr>
      <w:sdt>
        <w:sdtPr>
          <w:tag w:val="goog_rdk_1"/>
          <w:id w:val="914058160"/>
        </w:sdtPr>
        <w:sdtEndPr/>
        <w:sdtContent/>
      </w:sdt>
      <w:r w:rsidR="00791F7B">
        <w:rPr>
          <w:b/>
        </w:rPr>
        <w:t xml:space="preserve">Aurais-tu envie de revenir passer du temps au LF2L sur ton temps libre ? Avec ta classe ? </w:t>
      </w:r>
    </w:p>
    <w:p w14:paraId="7199BEBB" w14:textId="77777777" w:rsidR="00791F7B" w:rsidRDefault="00791F7B" w:rsidP="00791F7B">
      <w:pPr>
        <w:pBdr>
          <w:bottom w:val="single" w:sz="12" w:space="1" w:color="000000"/>
        </w:pBdr>
      </w:pPr>
      <w:r>
        <w:t>_______________________________________________________________________________________________________________________________________________________________________________________</w:t>
      </w:r>
    </w:p>
    <w:p w14:paraId="323705FE" w14:textId="77777777" w:rsidR="00791F7B" w:rsidRDefault="00791F7B" w:rsidP="00791F7B">
      <w:pPr>
        <w:pBdr>
          <w:bottom w:val="single" w:sz="12" w:space="1" w:color="000000"/>
        </w:pBdr>
      </w:pPr>
    </w:p>
    <w:p w14:paraId="03EDB712" w14:textId="77777777" w:rsidR="00791F7B" w:rsidRDefault="00791F7B" w:rsidP="00791F7B"/>
    <w:p w14:paraId="5194E031" w14:textId="77777777" w:rsidR="00791F7B" w:rsidRDefault="00791F7B" w:rsidP="00791F7B">
      <w:pPr>
        <w:rPr>
          <w:b/>
        </w:rPr>
      </w:pPr>
      <w:r>
        <w:rPr>
          <w:b/>
        </w:rPr>
        <w:t xml:space="preserve">Aurais-tu envie de découvrir d’autres tiers-lieux ? </w:t>
      </w:r>
    </w:p>
    <w:p w14:paraId="5769898C" w14:textId="77777777" w:rsidR="00791F7B" w:rsidRDefault="00791F7B" w:rsidP="00791F7B">
      <w:pPr>
        <w:pBdr>
          <w:bottom w:val="single" w:sz="12" w:space="1" w:color="000000"/>
        </w:pBdr>
      </w:pPr>
      <w:r>
        <w:t>___________________________________________________________________________</w:t>
      </w:r>
      <w:sdt>
        <w:sdtPr>
          <w:tag w:val="goog_rdk_2"/>
          <w:id w:val="2075229761"/>
        </w:sdtPr>
        <w:sdtEndPr/>
        <w:sdtContent/>
      </w:sdt>
      <w:r>
        <w:t>____________________________________________________________________________________________________________</w:t>
      </w:r>
    </w:p>
    <w:p w14:paraId="06CEA039" w14:textId="77777777" w:rsidR="00791F7B" w:rsidRDefault="00791F7B" w:rsidP="00791F7B">
      <w:pPr>
        <w:pBdr>
          <w:bottom w:val="single" w:sz="12" w:space="1" w:color="000000"/>
        </w:pBdr>
      </w:pPr>
    </w:p>
    <w:p w14:paraId="3FE54E73" w14:textId="77777777" w:rsidR="00791F7B" w:rsidRDefault="00791F7B" w:rsidP="00791F7B"/>
    <w:p w14:paraId="5AFF5DE7" w14:textId="77777777" w:rsidR="00791F7B" w:rsidRDefault="00791F7B" w:rsidP="00791F7B">
      <w:pPr>
        <w:rPr>
          <w:b/>
        </w:rPr>
      </w:pPr>
      <w:r>
        <w:rPr>
          <w:b/>
        </w:rPr>
        <w:t xml:space="preserve">Quelle activité, aimerais-tu pouvoir découvrir, pratiquer dans un tiers-lieu ? </w:t>
      </w:r>
    </w:p>
    <w:p w14:paraId="11C255BD" w14:textId="77777777" w:rsidR="00791F7B" w:rsidRDefault="00791F7B" w:rsidP="00791F7B">
      <w:pPr>
        <w:pBdr>
          <w:bottom w:val="single" w:sz="12" w:space="1" w:color="000000"/>
        </w:pBdr>
      </w:pPr>
      <w:r>
        <w:t>_______________________________________________________________________________________________________________________________________________________________________________________</w:t>
      </w:r>
    </w:p>
    <w:p w14:paraId="675FFFEF" w14:textId="77777777" w:rsidR="00791F7B" w:rsidRDefault="00791F7B" w:rsidP="00791F7B">
      <w:pPr>
        <w:pBdr>
          <w:bottom w:val="single" w:sz="12" w:space="1" w:color="000000"/>
        </w:pBdr>
      </w:pPr>
    </w:p>
    <w:p w14:paraId="68EA7094" w14:textId="77777777" w:rsidR="00791F7B" w:rsidRDefault="00791F7B" w:rsidP="00791F7B"/>
    <w:p w14:paraId="6B758E68" w14:textId="63214940" w:rsidR="00791F7B" w:rsidRPr="00D90F48" w:rsidRDefault="00791F7B" w:rsidP="00791F7B">
      <w:pPr>
        <w:rPr>
          <w:b/>
        </w:rPr>
      </w:pPr>
      <w:r>
        <w:rPr>
          <w:b/>
        </w:rPr>
        <w:t xml:space="preserve">Quel était ton sentiment à la fin de ces ateliers ? </w:t>
      </w:r>
    </w:p>
    <w:p w14:paraId="17E52671" w14:textId="77777777" w:rsidR="00791F7B" w:rsidRDefault="00791F7B" w:rsidP="00791F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Heureux </w:t>
      </w:r>
    </w:p>
    <w:p w14:paraId="4D007DDD" w14:textId="77777777" w:rsidR="00791F7B" w:rsidRDefault="00791F7B" w:rsidP="00791F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Content</w:t>
      </w:r>
    </w:p>
    <w:p w14:paraId="26E965B2" w14:textId="77777777" w:rsidR="00791F7B" w:rsidRDefault="00791F7B" w:rsidP="00791F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Satisfait</w:t>
      </w:r>
    </w:p>
    <w:p w14:paraId="62EF3268" w14:textId="77777777" w:rsidR="00791F7B" w:rsidRDefault="00791F7B" w:rsidP="00791F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Stressé(e)</w:t>
      </w:r>
    </w:p>
    <w:p w14:paraId="0D6DAA55" w14:textId="77777777" w:rsidR="00791F7B" w:rsidRDefault="00791F7B" w:rsidP="00791F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Triste </w:t>
      </w:r>
    </w:p>
    <w:p w14:paraId="432C3D98" w14:textId="77777777" w:rsidR="00791F7B" w:rsidRDefault="00791F7B" w:rsidP="00791F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Frustré </w:t>
      </w:r>
    </w:p>
    <w:p w14:paraId="1343CB56" w14:textId="77777777" w:rsidR="00791F7B" w:rsidRDefault="00791F7B" w:rsidP="00791F7B"/>
    <w:p w14:paraId="2ADC50ED" w14:textId="77777777" w:rsidR="00791F7B" w:rsidRDefault="00636690" w:rsidP="00791F7B">
      <w:pPr>
        <w:rPr>
          <w:b/>
        </w:rPr>
      </w:pPr>
      <w:sdt>
        <w:sdtPr>
          <w:tag w:val="goog_rdk_3"/>
          <w:id w:val="-83145986"/>
        </w:sdtPr>
        <w:sdtEndPr/>
        <w:sdtContent/>
      </w:sdt>
      <w:r w:rsidR="00791F7B">
        <w:rPr>
          <w:b/>
        </w:rPr>
        <w:t xml:space="preserve">Si tu as des conseils, des remarques à nous faire pour améliorer cet atelier, n’hésites pas ; </w:t>
      </w:r>
    </w:p>
    <w:p w14:paraId="61194DCA" w14:textId="77777777" w:rsidR="00791F7B" w:rsidRDefault="00791F7B" w:rsidP="00791F7B">
      <w:pPr>
        <w:pBdr>
          <w:bottom w:val="single" w:sz="12" w:space="1" w:color="000000"/>
        </w:pBdr>
      </w:pPr>
      <w:r>
        <w:t>_______________________________________________________________________________________________________________________________________________________________________________________</w:t>
      </w:r>
    </w:p>
    <w:p w14:paraId="22CA3958" w14:textId="77777777" w:rsidR="00791F7B" w:rsidRDefault="00791F7B" w:rsidP="00791F7B">
      <w:pPr>
        <w:pBdr>
          <w:bottom w:val="single" w:sz="12" w:space="1" w:color="000000"/>
        </w:pBdr>
      </w:pPr>
    </w:p>
    <w:p w14:paraId="48E7EB5A" w14:textId="77777777" w:rsidR="00194166" w:rsidRDefault="00194166" w:rsidP="007A4C24"/>
    <w:sectPr w:rsidR="00194166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731CA" w14:textId="77777777" w:rsidR="00636690" w:rsidRDefault="00636690" w:rsidP="00B40DFE">
      <w:r>
        <w:separator/>
      </w:r>
    </w:p>
  </w:endnote>
  <w:endnote w:type="continuationSeparator" w:id="0">
    <w:p w14:paraId="550A8CB0" w14:textId="77777777" w:rsidR="00636690" w:rsidRDefault="00636690" w:rsidP="00B4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0A2F" w14:textId="77777777" w:rsidR="00B40DFE" w:rsidRDefault="007A4C2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AAE652" wp14:editId="5352A81D">
              <wp:simplePos x="0" y="0"/>
              <wp:positionH relativeFrom="margin">
                <wp:posOffset>1371600</wp:posOffset>
              </wp:positionH>
              <wp:positionV relativeFrom="paragraph">
                <wp:posOffset>142875</wp:posOffset>
              </wp:positionV>
              <wp:extent cx="4467225" cy="444500"/>
              <wp:effectExtent l="0" t="0" r="0" b="0"/>
              <wp:wrapNone/>
              <wp:docPr id="10" name="CasellaDiTesto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7225" cy="44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CF8FC" w14:textId="77777777" w:rsidR="00B40DFE" w:rsidRPr="00791F7B" w:rsidRDefault="00B40DFE" w:rsidP="00B40DFE">
                          <w:pPr>
                            <w:jc w:val="right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B40DFE">
                            <w:rPr>
                              <w:rFonts w:cs="Arial"/>
                              <w:b/>
                              <w:bCs/>
                              <w:color w:val="969696"/>
                              <w:kern w:val="24"/>
                              <w:sz w:val="16"/>
                              <w:szCs w:val="16"/>
                              <w:lang w:val="en-GB"/>
                            </w:rPr>
                            <w:t>This project has received funding from the European Union’s Horizon 2020 research and innovation programme under Grant Agreement No. 869952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AAE652" id="_x0000_t202" coordsize="21600,21600" o:spt="202" path="m,l,21600r21600,l21600,xe">
              <v:stroke joinstyle="miter"/>
              <v:path gradientshapeok="t" o:connecttype="rect"/>
            </v:shapetype>
            <v:shape id="CasellaDiTesto 25" o:spid="_x0000_s1026" type="#_x0000_t202" style="position:absolute;margin-left:108pt;margin-top:11.25pt;width:351.75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" filled="f" stroked="f">
              <v:textbox>
                <w:txbxContent>
                  <w:p w14:paraId="019CF8FC" w14:textId="77777777" w:rsidR="00B40DFE" w:rsidRPr="00791F7B" w:rsidRDefault="00B40DFE" w:rsidP="00B40DFE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 w:rsidRPr="00B40DFE">
                      <w:rPr>
                        <w:rFonts w:cs="Arial"/>
                        <w:b/>
                        <w:bCs/>
                        <w:color w:val="969696"/>
                        <w:kern w:val="24"/>
                        <w:sz w:val="16"/>
                        <w:szCs w:val="16"/>
                        <w:lang w:val="en-GB"/>
                      </w:rPr>
                      <w:t>This project has received funding from the European Union’s Horizon 2020 research and innovation programme under Grant Agreement No. 869952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3C584AA" w14:textId="77777777" w:rsidR="007A4C24" w:rsidRDefault="007A4C24">
    <w:pPr>
      <w:pStyle w:val="Pieddepage"/>
    </w:pPr>
    <w:r>
      <w:rPr>
        <w:noProof/>
      </w:rPr>
      <w:drawing>
        <wp:anchor distT="0" distB="0" distL="114300" distR="114300" simplePos="0" relativeHeight="251665408" behindDoc="0" locked="0" layoutInCell="1" allowOverlap="1" wp14:anchorId="25082F96" wp14:editId="4616592B">
          <wp:simplePos x="0" y="0"/>
          <wp:positionH relativeFrom="column">
            <wp:posOffset>5978525</wp:posOffset>
          </wp:positionH>
          <wp:positionV relativeFrom="paragraph">
            <wp:posOffset>13970</wp:posOffset>
          </wp:positionV>
          <wp:extent cx="509905" cy="338455"/>
          <wp:effectExtent l="0" t="0" r="4445" b="4445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B7F5490" w14:textId="77777777" w:rsidR="00B40DFE" w:rsidRDefault="00B40DFE">
    <w:pPr>
      <w:pStyle w:val="Pieddepage"/>
    </w:pPr>
  </w:p>
  <w:p w14:paraId="2EDBD3E2" w14:textId="77777777" w:rsidR="00B40DFE" w:rsidRDefault="007A4C24">
    <w:pPr>
      <w:pStyle w:val="Pieddepage"/>
    </w:pPr>
    <w:r w:rsidRPr="007A4C24">
      <w:rPr>
        <w:rFonts w:ascii="Trebuchet MS" w:eastAsia="Times New Roman" w:hAnsi="Trebuchet MS" w:cs="Times New Roman"/>
        <w:noProof/>
        <w:color w:val="21DE80"/>
        <w:sz w:val="20"/>
        <w:szCs w:val="20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267B1FE" wp14:editId="3F244247">
              <wp:simplePos x="0" y="0"/>
              <wp:positionH relativeFrom="page">
                <wp:posOffset>0</wp:posOffset>
              </wp:positionH>
              <wp:positionV relativeFrom="paragraph">
                <wp:posOffset>125730</wp:posOffset>
              </wp:positionV>
              <wp:extent cx="7562850" cy="85725"/>
              <wp:effectExtent l="0" t="0" r="0" b="9525"/>
              <wp:wrapNone/>
              <wp:docPr id="8" name="Rechteck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850" cy="85725"/>
                      </a:xfrm>
                      <a:prstGeom prst="rect">
                        <a:avLst/>
                      </a:prstGeom>
                      <a:solidFill>
                        <a:srgbClr val="FDC608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DAEAFF" id="Rechteck 7" o:spid="_x0000_s1026" style="position:absolute;margin-left:0;margin-top:9.9pt;width:595.5pt;height:6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" fillcolor="#fdc608" stroked="f" strokeweight="1pt">
              <w10:wrap anchorx="page"/>
            </v:rect>
          </w:pict>
        </mc:Fallback>
      </mc:AlternateContent>
    </w:r>
    <w:r w:rsidRPr="007A4C24">
      <w:rPr>
        <w:rFonts w:ascii="Trebuchet MS" w:eastAsia="Times New Roman" w:hAnsi="Trebuchet MS" w:cs="Times New Roman"/>
        <w:noProof/>
        <w:color w:val="21DE80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D0F71EF" wp14:editId="0492DD5B">
              <wp:simplePos x="0" y="0"/>
              <wp:positionH relativeFrom="page">
                <wp:posOffset>0</wp:posOffset>
              </wp:positionH>
              <wp:positionV relativeFrom="paragraph">
                <wp:posOffset>228600</wp:posOffset>
              </wp:positionV>
              <wp:extent cx="7562850" cy="85725"/>
              <wp:effectExtent l="0" t="0" r="0" b="9525"/>
              <wp:wrapNone/>
              <wp:docPr id="1" name="Rechteck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850" cy="85725"/>
                      </a:xfrm>
                      <a:prstGeom prst="rect">
                        <a:avLst/>
                      </a:prstGeom>
                      <a:solidFill>
                        <a:srgbClr val="DD722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BFB3F7" id="Rechteck 7" o:spid="_x0000_s1026" style="position:absolute;margin-left:0;margin-top:18pt;width:595.5pt;height:6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" fillcolor="#dd722a" stroked="f" strokeweight="1pt">
              <w10:wrap anchorx="page"/>
            </v:rect>
          </w:pict>
        </mc:Fallback>
      </mc:AlternateContent>
    </w:r>
    <w:r w:rsidRPr="007A4C24">
      <w:rPr>
        <w:rFonts w:ascii="Trebuchet MS" w:eastAsia="Times New Roman" w:hAnsi="Trebuchet MS" w:cs="Times New Roman"/>
        <w:noProof/>
        <w:color w:val="595959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142A588" wp14:editId="44D51218">
              <wp:simplePos x="0" y="0"/>
              <wp:positionH relativeFrom="page">
                <wp:align>left</wp:align>
              </wp:positionH>
              <wp:positionV relativeFrom="paragraph">
                <wp:posOffset>314325</wp:posOffset>
              </wp:positionV>
              <wp:extent cx="7562850" cy="85725"/>
              <wp:effectExtent l="0" t="0" r="0" b="9525"/>
              <wp:wrapNone/>
              <wp:docPr id="9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850" cy="85725"/>
                      </a:xfrm>
                      <a:prstGeom prst="rect">
                        <a:avLst/>
                      </a:prstGeom>
                      <a:solidFill>
                        <a:srgbClr val="A902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9050" cap="rnd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C463EB" id="Rectangle 12" o:spid="_x0000_s1026" style="position:absolute;margin-left:0;margin-top:24.75pt;width:595.5pt;height:6.75pt;z-index:-251644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" fillcolor="#a90230" stroked="f" strokeweight="1.5pt">
              <v:stroke endcap="round"/>
              <w10:wrap anchorx="page"/>
            </v:rect>
          </w:pict>
        </mc:Fallback>
      </mc:AlternateContent>
    </w:r>
    <w:r w:rsidRPr="007A4C24">
      <w:rPr>
        <w:rFonts w:ascii="Trebuchet MS" w:eastAsia="Times New Roman" w:hAnsi="Trebuchet MS" w:cs="Times New Roman"/>
        <w:noProof/>
        <w:color w:val="595959"/>
        <w:sz w:val="20"/>
        <w:szCs w:val="20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D240BB2" wp14:editId="2AE17180">
              <wp:simplePos x="0" y="0"/>
              <wp:positionH relativeFrom="page">
                <wp:align>left</wp:align>
              </wp:positionH>
              <wp:positionV relativeFrom="paragraph">
                <wp:posOffset>405765</wp:posOffset>
              </wp:positionV>
              <wp:extent cx="7562850" cy="85725"/>
              <wp:effectExtent l="0" t="0" r="0" b="9525"/>
              <wp:wrapNone/>
              <wp:docPr id="5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850" cy="85725"/>
                      </a:xfrm>
                      <a:prstGeom prst="rect">
                        <a:avLst/>
                      </a:prstGeom>
                      <a:solidFill>
                        <a:srgbClr val="21DE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9050" cap="rnd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D078C2" id="Rectangle 9" o:spid="_x0000_s1026" style="position:absolute;margin-left:0;margin-top:31.95pt;width:595.5pt;height:6.75pt;z-index:-2516428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" fillcolor="#21de80" stroked="f" strokeweight="1.5pt">
              <v:stroke endcap="round"/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5CBFA11" wp14:editId="1D452B5B">
              <wp:simplePos x="0" y="0"/>
              <wp:positionH relativeFrom="page">
                <wp:align>left</wp:align>
              </wp:positionH>
              <wp:positionV relativeFrom="paragraph">
                <wp:posOffset>501015</wp:posOffset>
              </wp:positionV>
              <wp:extent cx="7562850" cy="85725"/>
              <wp:effectExtent l="0" t="0" r="0" b="9525"/>
              <wp:wrapNone/>
              <wp:docPr id="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850" cy="85725"/>
                      </a:xfrm>
                      <a:prstGeom prst="rect">
                        <a:avLst/>
                      </a:prstGeom>
                      <a:solidFill>
                        <a:srgbClr val="189D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9050" cap="rnd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DFC5A6" id="Rectangle 11" o:spid="_x0000_s1026" style="position:absolute;margin-left:0;margin-top:39.45pt;width:595.5pt;height:6.75pt;z-index:-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" fillcolor="#189de8" stroked="f" strokeweight="1.5pt">
              <v:stroke endcap="round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328F" w14:textId="77777777" w:rsidR="00636690" w:rsidRDefault="00636690" w:rsidP="00B40DFE">
      <w:r>
        <w:separator/>
      </w:r>
    </w:p>
  </w:footnote>
  <w:footnote w:type="continuationSeparator" w:id="0">
    <w:p w14:paraId="67E6A4C2" w14:textId="77777777" w:rsidR="00636690" w:rsidRDefault="00636690" w:rsidP="00B4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1CA9" w14:textId="1C1CB413" w:rsidR="00B40DFE" w:rsidRDefault="008B02FC" w:rsidP="008B02FC">
    <w:pPr>
      <w:pStyle w:val="En-tte"/>
      <w:jc w:val="right"/>
      <w:rPr>
        <w:rFonts w:ascii="Trebuchet MS" w:eastAsia="Times New Roman" w:hAnsi="Trebuchet MS" w:cs="Times New Roman"/>
        <w:noProof/>
        <w:color w:val="595959"/>
        <w:sz w:val="20"/>
        <w:szCs w:val="20"/>
      </w:rPr>
    </w:pPr>
    <w:bookmarkStart w:id="0" w:name="_Hlk22028798"/>
    <w:r w:rsidRPr="00B40DFE">
      <w:rPr>
        <w:rFonts w:ascii="Trebuchet MS" w:eastAsia="Times New Roman" w:hAnsi="Trebuchet MS" w:cs="Times New Roman"/>
        <w:noProof/>
        <w:color w:val="595959"/>
        <w:sz w:val="20"/>
        <w:szCs w:val="20"/>
      </w:rPr>
      <w:drawing>
        <wp:anchor distT="0" distB="0" distL="114300" distR="114300" simplePos="0" relativeHeight="251659264" behindDoc="1" locked="0" layoutInCell="1" allowOverlap="1" wp14:anchorId="6F7DEE69" wp14:editId="2E1B2024">
          <wp:simplePos x="0" y="0"/>
          <wp:positionH relativeFrom="margin">
            <wp:posOffset>-399002</wp:posOffset>
          </wp:positionH>
          <wp:positionV relativeFrom="paragraph">
            <wp:posOffset>-219710</wp:posOffset>
          </wp:positionV>
          <wp:extent cx="6917055" cy="1439545"/>
          <wp:effectExtent l="0" t="0" r="4445" b="0"/>
          <wp:wrapNone/>
          <wp:docPr id="11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7055" cy="1439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B40DFE">
      <w:rPr>
        <w:noProof/>
      </w:rPr>
      <w:drawing>
        <wp:inline distT="0" distB="0" distL="0" distR="0" wp14:anchorId="00F030EA" wp14:editId="236A1472">
          <wp:extent cx="1751682" cy="566752"/>
          <wp:effectExtent l="0" t="0" r="1270" b="5080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151" cy="5707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rebuchet MS" w:eastAsia="Times New Roman" w:hAnsi="Trebuchet MS" w:cs="Times New Roman"/>
        <w:noProof/>
        <w:color w:val="595959"/>
        <w:sz w:val="20"/>
        <w:szCs w:val="20"/>
      </w:rPr>
      <w:t xml:space="preserve">                                            </w:t>
    </w:r>
    <w:r>
      <w:rPr>
        <w:rFonts w:ascii="Trebuchet MS" w:eastAsia="Times New Roman" w:hAnsi="Trebuchet MS" w:cs="Times New Roman"/>
        <w:noProof/>
        <w:color w:val="595959"/>
        <w:sz w:val="20"/>
        <w:szCs w:val="20"/>
      </w:rPr>
      <w:tab/>
    </w:r>
    <w:r>
      <w:rPr>
        <w:noProof/>
      </w:rPr>
      <w:drawing>
        <wp:inline distT="0" distB="0" distL="0" distR="0" wp14:anchorId="1719AE8A" wp14:editId="4F49ABEA">
          <wp:extent cx="1452319" cy="500502"/>
          <wp:effectExtent l="0" t="0" r="0" b="0"/>
          <wp:docPr id="7" name="Image 7" descr="C:\Users\ERPI\AppData\Local\Microsoft\Windows\INetCache\Content.Word\logo univ-lorra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1" descr="C:\Users\ERPI\AppData\Local\Microsoft\Windows\INetCache\Content.Word\logo univ-lorraine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8548" cy="502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225BEE" w14:textId="77777777" w:rsidR="00B40DFE" w:rsidRDefault="00B40DFE">
    <w:pPr>
      <w:pStyle w:val="En-tte"/>
      <w:rPr>
        <w:rFonts w:ascii="Trebuchet MS" w:eastAsia="Times New Roman" w:hAnsi="Trebuchet MS" w:cs="Times New Roman"/>
        <w:noProof/>
        <w:color w:val="595959"/>
        <w:sz w:val="20"/>
        <w:szCs w:val="20"/>
      </w:rPr>
    </w:pPr>
  </w:p>
  <w:p w14:paraId="162D9FD1" w14:textId="77777777" w:rsidR="00B40DFE" w:rsidRDefault="00B40DFE">
    <w:pPr>
      <w:pStyle w:val="En-tte"/>
      <w:rPr>
        <w:rFonts w:ascii="Trebuchet MS" w:eastAsia="Times New Roman" w:hAnsi="Trebuchet MS" w:cs="Times New Roman"/>
        <w:noProof/>
        <w:color w:val="595959"/>
        <w:sz w:val="20"/>
        <w:szCs w:val="20"/>
      </w:rPr>
    </w:pPr>
  </w:p>
  <w:p w14:paraId="6F58CD0B" w14:textId="77777777" w:rsidR="00B40DFE" w:rsidRDefault="00B40DFE">
    <w:pPr>
      <w:pStyle w:val="En-tte"/>
      <w:rPr>
        <w:rFonts w:ascii="Trebuchet MS" w:eastAsia="Times New Roman" w:hAnsi="Trebuchet MS" w:cs="Times New Roman"/>
        <w:noProof/>
        <w:color w:val="595959"/>
        <w:sz w:val="20"/>
        <w:szCs w:val="20"/>
      </w:rPr>
    </w:pPr>
  </w:p>
  <w:p w14:paraId="3CBF2112" w14:textId="77777777" w:rsidR="00B40DFE" w:rsidRDefault="00B40D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D1B0C"/>
    <w:multiLevelType w:val="multilevel"/>
    <w:tmpl w:val="C2DE39DA"/>
    <w:lvl w:ilvl="0">
      <w:start w:val="1"/>
      <w:numFmt w:val="bullet"/>
      <w:lvlText w:val="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2C3B57"/>
    <w:multiLevelType w:val="multilevel"/>
    <w:tmpl w:val="66A67810"/>
    <w:lvl w:ilvl="0">
      <w:start w:val="1"/>
      <w:numFmt w:val="bullet"/>
      <w:lvlText w:val="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E26695"/>
    <w:multiLevelType w:val="multilevel"/>
    <w:tmpl w:val="3F66B448"/>
    <w:lvl w:ilvl="0">
      <w:start w:val="1"/>
      <w:numFmt w:val="bullet"/>
      <w:lvlText w:val="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7432080">
    <w:abstractNumId w:val="0"/>
  </w:num>
  <w:num w:numId="2" w16cid:durableId="624652070">
    <w:abstractNumId w:val="2"/>
  </w:num>
  <w:num w:numId="3" w16cid:durableId="114173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08"/>
    <w:rsid w:val="00194166"/>
    <w:rsid w:val="004E0808"/>
    <w:rsid w:val="00571660"/>
    <w:rsid w:val="00636690"/>
    <w:rsid w:val="00791F7B"/>
    <w:rsid w:val="007A4C24"/>
    <w:rsid w:val="008300BB"/>
    <w:rsid w:val="008B02FC"/>
    <w:rsid w:val="00B40DFE"/>
    <w:rsid w:val="00C73AD1"/>
    <w:rsid w:val="00D90F48"/>
    <w:rsid w:val="00F3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7217A"/>
  <w15:chartTrackingRefBased/>
  <w15:docId w15:val="{BED269B9-C424-144D-8A11-0917B1B2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F7B"/>
    <w:pPr>
      <w:spacing w:after="0" w:line="240" w:lineRule="auto"/>
    </w:pPr>
    <w:rPr>
      <w:rFonts w:ascii="Calibri" w:eastAsia="Calibri" w:hAnsi="Calibri" w:cs="Calibr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A4C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0DFE"/>
    <w:pPr>
      <w:tabs>
        <w:tab w:val="center" w:pos="4819"/>
        <w:tab w:val="right" w:pos="9638"/>
      </w:tabs>
    </w:pPr>
  </w:style>
  <w:style w:type="character" w:customStyle="1" w:styleId="En-tteCar">
    <w:name w:val="En-tête Car"/>
    <w:basedOn w:val="Policepardfaut"/>
    <w:link w:val="En-tte"/>
    <w:uiPriority w:val="99"/>
    <w:rsid w:val="00B40DFE"/>
  </w:style>
  <w:style w:type="paragraph" w:styleId="Pieddepage">
    <w:name w:val="footer"/>
    <w:basedOn w:val="Normal"/>
    <w:link w:val="PieddepageCar"/>
    <w:uiPriority w:val="99"/>
    <w:unhideWhenUsed/>
    <w:rsid w:val="00B40DFE"/>
    <w:pPr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0DFE"/>
  </w:style>
  <w:style w:type="character" w:customStyle="1" w:styleId="Titre1Car">
    <w:name w:val="Titre 1 Car"/>
    <w:basedOn w:val="Policepardfaut"/>
    <w:link w:val="Titre1"/>
    <w:uiPriority w:val="9"/>
    <w:rsid w:val="007A4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io/Documents/4-Projects/ul-college-la-fontaine/INEDIT/INEDIT_Project%20Letterhea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8851E8883A244B34EDF69F22D2326" ma:contentTypeVersion="15" ma:contentTypeDescription="Crée un document." ma:contentTypeScope="" ma:versionID="943b41570f5af943b4923ce885d3fdf2">
  <xsd:schema xmlns:xsd="http://www.w3.org/2001/XMLSchema" xmlns:xs="http://www.w3.org/2001/XMLSchema" xmlns:p="http://schemas.microsoft.com/office/2006/metadata/properties" xmlns:ns1="http://schemas.microsoft.com/sharepoint/v3" xmlns:ns2="96db6c7b-8028-4f26-b21a-61941e471d8d" xmlns:ns3="8cbb20e0-6918-47ad-be6a-5de687e0e125" targetNamespace="http://schemas.microsoft.com/office/2006/metadata/properties" ma:root="true" ma:fieldsID="cdc2a9ed8f09cf4e805bc68ad3e6ad82" ns1:_="" ns2:_="" ns3:_="">
    <xsd:import namespace="http://schemas.microsoft.com/sharepoint/v3"/>
    <xsd:import namespace="96db6c7b-8028-4f26-b21a-61941e471d8d"/>
    <xsd:import namespace="8cbb20e0-6918-47ad-be6a-5de687e0e1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b6c7b-8028-4f26-b21a-61941e471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b20e0-6918-47ad-be6a-5de687e0e1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A39ED2-25BB-4633-840D-9E9F8665B6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25C0B-EC9D-49D1-B204-D148D0FD8B3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126F4C7-F9E1-49EB-8D3A-4D909237E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6db6c7b-8028-4f26-b21a-61941e471d8d"/>
    <ds:schemaRef ds:uri="8cbb20e0-6918-47ad-be6a-5de687e0e1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INEDIT_Project Letterhead.dotx</Template>
  <TotalTime>5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Alberto Cruz Sanchez</dc:creator>
  <cp:keywords/>
  <dc:description/>
  <cp:lastModifiedBy>Fabio Cruz Sanchez</cp:lastModifiedBy>
  <cp:revision>4</cp:revision>
  <dcterms:created xsi:type="dcterms:W3CDTF">2022-04-26T13:39:00Z</dcterms:created>
  <dcterms:modified xsi:type="dcterms:W3CDTF">2022-04-26T13:53:00Z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0x01010037F8851E8883A244B34EDF69F22D2326</vt:lpwstr>
  </property>
</Properties>
</file>